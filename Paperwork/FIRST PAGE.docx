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9AB12" w14:textId="7A9D4978" w:rsidR="00A638EC" w:rsidRPr="002F1BA5" w:rsidRDefault="007C1A32" w:rsidP="00A638EC">
      <w:pPr>
        <w:pStyle w:val="Subtitle"/>
        <w:rPr>
          <w:color w:val="2E653E" w:themeColor="accent5" w:themeShade="BF"/>
        </w:rPr>
      </w:pPr>
      <w:r w:rsidRPr="007C1A3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81BB9B" wp14:editId="16299BB0">
                <wp:simplePos x="0" y="0"/>
                <wp:positionH relativeFrom="page">
                  <wp:posOffset>-191770</wp:posOffset>
                </wp:positionH>
                <wp:positionV relativeFrom="paragraph">
                  <wp:posOffset>-988060</wp:posOffset>
                </wp:positionV>
                <wp:extent cx="409575" cy="102298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02298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6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65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B557B" id="Rectangle 14" o:spid="_x0000_s1026" style="position:absolute;margin-left:-15.1pt;margin-top:-77.8pt;width:32.25pt;height:805.5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" fillcolor="#a5a5a5 [2092]" strokecolor="white [3212]" strokeweight="1.25pt">
                <v:fill color2="#a5a5a5 [2092]" rotate="t" focusposition="1,1" focussize="" colors="0 #5f5f5f;.5 #8b8b8b;1 #a6a6a6" focus="100%" type="gradientRadial"/>
                <w10:wrap anchorx="page"/>
              </v:rect>
            </w:pict>
          </mc:Fallback>
        </mc:AlternateContent>
      </w:r>
      <w:r w:rsidRPr="007C1A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A3E1EC" wp14:editId="1ED3CF9C">
                <wp:simplePos x="0" y="0"/>
                <wp:positionH relativeFrom="column">
                  <wp:posOffset>-906780</wp:posOffset>
                </wp:positionH>
                <wp:positionV relativeFrom="paragraph">
                  <wp:posOffset>7602220</wp:posOffset>
                </wp:positionV>
                <wp:extent cx="2895600" cy="2047875"/>
                <wp:effectExtent l="0" t="0" r="0" b="9525"/>
                <wp:wrapNone/>
                <wp:docPr id="15" name="Right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047875"/>
                        </a:xfrm>
                        <a:prstGeom prst="rtTriangle">
                          <a:avLst/>
                        </a:prstGeom>
                        <a:gradFill flip="none" rotWithShape="1">
                          <a:gsLst>
                            <a:gs pos="0">
                              <a:srgbClr val="10EED4"/>
                            </a:gs>
                            <a:gs pos="27000">
                              <a:srgbClr val="10EED4"/>
                            </a:gs>
                            <a:gs pos="100000">
                              <a:schemeClr val="tx1">
                                <a:lumMod val="5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45A8F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5" o:spid="_x0000_s1026" type="#_x0000_t6" style="position:absolute;margin-left:-71.4pt;margin-top:598.6pt;width:228pt;height:16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" fillcolor="#10eed4" stroked="f" strokeweight="1.25pt">
                <v:fill color2="black [1773]" rotate="t" angle="45" colors="0 #10eed4;17695f #10eed4;1 black" focus="100%" type="gradient"/>
              </v:shape>
            </w:pict>
          </mc:Fallback>
        </mc:AlternateContent>
      </w:r>
      <w:r w:rsidRPr="007C1A3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2C6D7F" wp14:editId="13912B15">
                <wp:simplePos x="0" y="0"/>
                <wp:positionH relativeFrom="page">
                  <wp:posOffset>4909820</wp:posOffset>
                </wp:positionH>
                <wp:positionV relativeFrom="paragraph">
                  <wp:posOffset>4017645</wp:posOffset>
                </wp:positionV>
                <wp:extent cx="409575" cy="10229850"/>
                <wp:effectExtent l="4763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9575" cy="102298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5">
                                <a:lumMod val="60000"/>
                                <a:lumOff val="4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BD825" id="Rectangle 16" o:spid="_x0000_s1026" style="position:absolute;margin-left:386.6pt;margin-top:316.35pt;width:32.25pt;height:805.5pt;rotation:90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" fillcolor="#7ec492 [1944]" stroked="f" strokeweight="1.25pt">
                <v:fill color2="#7ec492 [1944]" rotate="t" angle="45" colors="0 #447552;.5 #65a978;1 #79ca90" focus="100%" type="gradient"/>
                <w10:wrap anchorx="page"/>
              </v:rect>
            </w:pict>
          </mc:Fallback>
        </mc:AlternateContent>
      </w:r>
      <w:r w:rsidRPr="007C1A3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2810DE" wp14:editId="670DB2CC">
                <wp:simplePos x="0" y="0"/>
                <wp:positionH relativeFrom="page">
                  <wp:posOffset>-1270</wp:posOffset>
                </wp:positionH>
                <wp:positionV relativeFrom="paragraph">
                  <wp:posOffset>8230870</wp:posOffset>
                </wp:positionV>
                <wp:extent cx="1428750" cy="990600"/>
                <wp:effectExtent l="0" t="0" r="0" b="0"/>
                <wp:wrapNone/>
                <wp:docPr id="17" name="Right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90600"/>
                        </a:xfrm>
                        <a:prstGeom prst="rtTriangle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5">
                                <a:lumMod val="60000"/>
                                <a:lumOff val="4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3F6FB" id="Right Triangle 17" o:spid="_x0000_s1026" type="#_x0000_t6" style="position:absolute;margin-left:-.1pt;margin-top:648.1pt;width:112.5pt;height:78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" fillcolor="#7ec492 [1944]" stroked="f" strokeweight="1.25pt">
                <v:fill color2="#7ec492 [1944]" rotate="t" angle="45" colors="0 #447552;.5 #65a978;1 #79ca90" focus="100%" type="gradient"/>
                <w10:wrap anchorx="page"/>
              </v:shape>
            </w:pict>
          </mc:Fallback>
        </mc:AlternateContent>
      </w:r>
      <w:r w:rsidRPr="007C1A3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5BF7C1" wp14:editId="3ED054EE">
                <wp:simplePos x="0" y="0"/>
                <wp:positionH relativeFrom="column">
                  <wp:posOffset>6214163</wp:posOffset>
                </wp:positionH>
                <wp:positionV relativeFrom="paragraph">
                  <wp:posOffset>-1011872</wp:posOffset>
                </wp:positionV>
                <wp:extent cx="638175" cy="723900"/>
                <wp:effectExtent l="0" t="4762" r="4762" b="4763"/>
                <wp:wrapNone/>
                <wp:docPr id="18" name="Half Fra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38175" cy="723900"/>
                        </a:xfrm>
                        <a:prstGeom prst="halfFram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rgbClr val="10EED4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shade val="100000"/>
                                <a:satMod val="115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8ED91" id="Half Frame 18" o:spid="_x0000_s1026" style="position:absolute;margin-left:489.3pt;margin-top:-79.65pt;width:50.25pt;height:57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8175,72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" path="m,l638175,,450643,212723r-237920,l212723,482602,,723900,,xe" fillcolor="#76cdee [1940]" stroked="f" strokeweight="1.25pt">
                <v:fill color2="#76cdee [1940]" rotate="t" angle="135" colors="0 #3d7a91;.5 #10eed4;1 #6ed2f8" focus="100%" type="gradient"/>
                <v:path arrowok="t" o:connecttype="custom" o:connectlocs="0,0;638175,0;450643,212723;212723,212723;212723,482602;0,723900;0,0" o:connectangles="0,0,0,0,0,0,0"/>
              </v:shape>
            </w:pict>
          </mc:Fallback>
        </mc:AlternateContent>
      </w:r>
      <w:sdt>
        <w:sdtPr>
          <w:rPr>
            <w:color w:val="2E653E" w:themeColor="accent5" w:themeShade="BF"/>
          </w:rPr>
          <w:alias w:val="Version:"/>
          <w:tag w:val="Version:"/>
          <w:id w:val="1459911874"/>
          <w:placeholder>
            <w:docPart w:val="FF1137F55E5248BC88E1F8C2ADC02EC0"/>
          </w:placeholder>
          <w:temporary/>
          <w:showingPlcHdr/>
          <w15:appearance w15:val="hidden"/>
        </w:sdtPr>
        <w:sdtEndPr/>
        <w:sdtContent>
          <w:r w:rsidR="00A638EC" w:rsidRPr="002F1BA5">
            <w:rPr>
              <w:color w:val="2E653E" w:themeColor="accent5" w:themeShade="BF"/>
            </w:rPr>
            <w:t>Version</w:t>
          </w:r>
        </w:sdtContent>
      </w:sdt>
      <w:r w:rsidR="00686EB8" w:rsidRPr="002F1BA5">
        <w:rPr>
          <w:color w:val="2E653E" w:themeColor="accent5" w:themeShade="BF"/>
        </w:rPr>
        <w:t>:</w:t>
      </w:r>
      <w:r w:rsidR="00A638EC" w:rsidRPr="002F1BA5">
        <w:rPr>
          <w:color w:val="2E653E" w:themeColor="accent5" w:themeShade="BF"/>
        </w:rPr>
        <w:t xml:space="preserve"> </w:t>
      </w:r>
      <w:r w:rsidR="002F1BA5" w:rsidRPr="002F1BA5">
        <w:rPr>
          <w:color w:val="2E653E" w:themeColor="accent5" w:themeShade="BF"/>
        </w:rPr>
        <w:t>1</w:t>
      </w:r>
      <w:r w:rsidR="00686EB8" w:rsidRPr="002F1BA5">
        <w:rPr>
          <w:color w:val="2E653E" w:themeColor="accent5" w:themeShade="BF"/>
        </w:rPr>
        <w:t>.</w:t>
      </w:r>
      <w:r w:rsidR="002F1BA5" w:rsidRPr="002F1BA5">
        <w:rPr>
          <w:color w:val="2E653E" w:themeColor="accent5" w:themeShade="BF"/>
        </w:rPr>
        <w:t>0</w:t>
      </w:r>
    </w:p>
    <w:p w14:paraId="04A486D1" w14:textId="6372B633" w:rsidR="00A638EC" w:rsidRPr="002F1BA5" w:rsidRDefault="0043446C" w:rsidP="00A638EC">
      <w:pPr>
        <w:pStyle w:val="Subtitle"/>
        <w:rPr>
          <w:color w:val="2E653E" w:themeColor="accent5" w:themeShade="BF"/>
        </w:rPr>
      </w:pPr>
      <w:sdt>
        <w:sdtPr>
          <w:rPr>
            <w:color w:val="2E653E" w:themeColor="accent5" w:themeShade="BF"/>
          </w:rPr>
          <w:alias w:val="Enter date:"/>
          <w:tag w:val="Enter date:"/>
          <w:id w:val="-664086759"/>
          <w:placeholder>
            <w:docPart w:val="DAB584C3770246A5AEF9D524E5DDEF38"/>
          </w:placeholder>
          <w:showingPlcHdr/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547E56" w:rsidRPr="002F1BA5">
            <w:rPr>
              <w:color w:val="2E653E" w:themeColor="accent5" w:themeShade="BF"/>
            </w:rPr>
            <w:t>Date</w:t>
          </w:r>
        </w:sdtContent>
      </w:sdt>
      <w:r w:rsidR="00686EB8" w:rsidRPr="002F1BA5">
        <w:rPr>
          <w:color w:val="2E653E" w:themeColor="accent5" w:themeShade="BF"/>
        </w:rPr>
        <w:t>:13.09.2019</w:t>
      </w:r>
    </w:p>
    <w:p w14:paraId="36D4B906" w14:textId="043A3AD5" w:rsidR="00A638EC" w:rsidRPr="00A638EC" w:rsidRDefault="007E53A7" w:rsidP="00A638EC">
      <w:pPr>
        <w:pStyle w:val="Logo"/>
      </w:pPr>
      <w:bookmarkStart w:id="0" w:name="_GoBack"/>
      <w:r>
        <w:rPr>
          <w:noProof/>
        </w:rPr>
        <w:drawing>
          <wp:anchor distT="0" distB="0" distL="114300" distR="114300" simplePos="0" relativeHeight="251669504" behindDoc="0" locked="0" layoutInCell="1" allowOverlap="1" wp14:anchorId="24FAF790" wp14:editId="0B7E6362">
            <wp:simplePos x="0" y="0"/>
            <wp:positionH relativeFrom="margin">
              <wp:posOffset>2965450</wp:posOffset>
            </wp:positionH>
            <wp:positionV relativeFrom="paragraph">
              <wp:posOffset>1254125</wp:posOffset>
            </wp:positionV>
            <wp:extent cx="5080635" cy="2857857"/>
            <wp:effectExtent l="0" t="0" r="0" b="0"/>
            <wp:wrapNone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a55lastve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2857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686EB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B4E6A0" wp14:editId="48EFAA43">
                <wp:simplePos x="0" y="0"/>
                <wp:positionH relativeFrom="column">
                  <wp:posOffset>1466215</wp:posOffset>
                </wp:positionH>
                <wp:positionV relativeFrom="paragraph">
                  <wp:posOffset>6411595</wp:posOffset>
                </wp:positionV>
                <wp:extent cx="4751705" cy="1404620"/>
                <wp:effectExtent l="0" t="0" r="1079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17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F6F58" w14:textId="44FC2D71" w:rsidR="00686EB8" w:rsidRPr="002F1BA5" w:rsidRDefault="00686EB8" w:rsidP="00ED246A">
                            <w:pPr>
                              <w:jc w:val="center"/>
                              <w:rPr>
                                <w:color w:val="10EED4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rgbClr w14:val="10EED4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10EED4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10EED4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2F1BA5">
                              <w:rPr>
                                <w:color w:val="10EED4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rgbClr w14:val="10EED4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10EED4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10EED4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Project Leader: Vladimir Vladinov</w:t>
                            </w:r>
                            <w:r w:rsidR="00ED246A" w:rsidRPr="002F1BA5">
                              <w:rPr>
                                <w:color w:val="10EED4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rgbClr w14:val="10EED4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10EED4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10EED4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-3856771</w:t>
                            </w:r>
                          </w:p>
                          <w:p w14:paraId="4ACA77F3" w14:textId="06441625" w:rsidR="00686EB8" w:rsidRPr="0063635F" w:rsidRDefault="00686EB8" w:rsidP="00ED246A">
                            <w:pPr>
                              <w:jc w:val="center"/>
                              <w:rPr>
                                <w:color w:val="318B70" w:themeColor="accent4" w:themeShade="BF"/>
                              </w:rPr>
                            </w:pPr>
                            <w:r w:rsidRPr="0063635F">
                              <w:rPr>
                                <w:color w:val="318B70" w:themeColor="accent4" w:themeShade="BF"/>
                              </w:rPr>
                              <w:t>Project Member: Vasil Sotirov</w:t>
                            </w:r>
                            <w:r w:rsidR="00ED246A" w:rsidRPr="0063635F">
                              <w:rPr>
                                <w:color w:val="318B70" w:themeColor="accent4" w:themeShade="BF"/>
                              </w:rPr>
                              <w:t>-3853721</w:t>
                            </w:r>
                          </w:p>
                          <w:p w14:paraId="1D562E97" w14:textId="03CD1811" w:rsidR="00686EB8" w:rsidRPr="00C35A37" w:rsidRDefault="00686EB8" w:rsidP="00ED246A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63635F">
                              <w:rPr>
                                <w:color w:val="318B70" w:themeColor="accent4" w:themeShade="BF"/>
                              </w:rPr>
                              <w:t>Project Member: Alexandru Emilian</w:t>
                            </w:r>
                            <w:r w:rsidR="00ED246A" w:rsidRPr="0063635F">
                              <w:rPr>
                                <w:color w:val="318B70" w:themeColor="accent4" w:themeShade="BF"/>
                              </w:rPr>
                              <w:t>-3913120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B4E6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5.45pt;margin-top:504.85pt;width:374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" strokecolor="#1481ab [2404]">
                <v:textbox style="mso-fit-shape-to-text:t">
                  <w:txbxContent>
                    <w:p w14:paraId="460F6F58" w14:textId="44FC2D71" w:rsidR="00686EB8" w:rsidRPr="002F1BA5" w:rsidRDefault="00686EB8" w:rsidP="00ED246A">
                      <w:pPr>
                        <w:jc w:val="center"/>
                        <w:rPr>
                          <w:color w:val="10EED4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rgbClr w14:val="10EED4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10EED4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10EED4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2F1BA5">
                        <w:rPr>
                          <w:color w:val="10EED4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rgbClr w14:val="10EED4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10EED4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10EED4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Project Leader: Vladimir Vladinov</w:t>
                      </w:r>
                      <w:r w:rsidR="00ED246A" w:rsidRPr="002F1BA5">
                        <w:rPr>
                          <w:color w:val="10EED4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rgbClr w14:val="10EED4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10EED4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10EED4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-3856771</w:t>
                      </w:r>
                    </w:p>
                    <w:p w14:paraId="4ACA77F3" w14:textId="06441625" w:rsidR="00686EB8" w:rsidRPr="0063635F" w:rsidRDefault="00686EB8" w:rsidP="00ED246A">
                      <w:pPr>
                        <w:jc w:val="center"/>
                        <w:rPr>
                          <w:color w:val="318B70" w:themeColor="accent4" w:themeShade="BF"/>
                        </w:rPr>
                      </w:pPr>
                      <w:r w:rsidRPr="0063635F">
                        <w:rPr>
                          <w:color w:val="318B70" w:themeColor="accent4" w:themeShade="BF"/>
                        </w:rPr>
                        <w:t>Project Member: Vasil Sotirov</w:t>
                      </w:r>
                      <w:r w:rsidR="00ED246A" w:rsidRPr="0063635F">
                        <w:rPr>
                          <w:color w:val="318B70" w:themeColor="accent4" w:themeShade="BF"/>
                        </w:rPr>
                        <w:t>-3853721</w:t>
                      </w:r>
                    </w:p>
                    <w:p w14:paraId="1D562E97" w14:textId="03CD1811" w:rsidR="00686EB8" w:rsidRPr="00C35A37" w:rsidRDefault="00686EB8" w:rsidP="00ED246A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63635F">
                        <w:rPr>
                          <w:color w:val="318B70" w:themeColor="accent4" w:themeShade="BF"/>
                        </w:rPr>
                        <w:t>Project Member: Alexandru Emilian</w:t>
                      </w:r>
                      <w:r w:rsidR="00ED246A" w:rsidRPr="0063635F">
                        <w:rPr>
                          <w:color w:val="318B70" w:themeColor="accent4" w:themeShade="BF"/>
                        </w:rPr>
                        <w:t>-3913120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rPr>
          <w:color w:val="10EED4"/>
          <w14:textFill>
            <w14:gradFill>
              <w14:gsLst>
                <w14:gs w14:pos="0">
                  <w14:srgbClr w14:val="10EED4">
                    <w14:shade w14:val="30000"/>
                    <w14:satMod w14:val="115000"/>
                  </w14:srgbClr>
                </w14:gs>
                <w14:gs w14:pos="50000">
                  <w14:srgbClr w14:val="10EED4">
                    <w14:shade w14:val="67500"/>
                    <w14:satMod w14:val="115000"/>
                  </w14:srgbClr>
                </w14:gs>
                <w14:gs w14:pos="100000">
                  <w14:srgbClr w14:val="10EED4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alias w:val="Enter title:"/>
        <w:tag w:val=""/>
        <w:id w:val="390237733"/>
        <w:placeholder>
          <w:docPart w:val="80874BFE6B2A4AE2956D4F8805EA2D46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19CADE65" w14:textId="0F6AC428" w:rsidR="00A638EC" w:rsidRDefault="007E53A7" w:rsidP="002F1BA5">
          <w:pPr>
            <w:pStyle w:val="Title"/>
            <w:ind w:left="0"/>
            <w:jc w:val="left"/>
          </w:pPr>
          <w:r>
            <w:rPr>
              <w:color w:val="10EED4"/>
              <w14:textFill>
                <w14:gradFill>
                  <w14:gsLst>
                    <w14:gs w14:pos="0">
                      <w14:srgbClr w14:val="10EED4">
                        <w14:shade w14:val="30000"/>
                        <w14:satMod w14:val="115000"/>
                      </w14:srgbClr>
                    </w14:gs>
                    <w14:gs w14:pos="50000">
                      <w14:srgbClr w14:val="10EED4">
                        <w14:shade w14:val="67500"/>
                        <w14:satMod w14:val="115000"/>
                      </w14:srgbClr>
                    </w14:gs>
                    <w14:gs w14:pos="100000">
                      <w14:srgbClr w14:val="10EED4">
                        <w14:shade w14:val="100000"/>
                        <w14:satMod w14:val="115000"/>
                      </w14:srgbClr>
                    </w14:gs>
                  </w14:gsLst>
                  <w14:path w14:path="circle">
                    <w14:fillToRect w14:l="50000" w14:t="50000" w14:r="50000" w14:b="50000"/>
                  </w14:path>
                </w14:gradFill>
              </w14:textFill>
            </w:rPr>
            <w:t>Pizza sale obliterationator 3000</w:t>
          </w:r>
        </w:p>
      </w:sdtContent>
    </w:sdt>
    <w:sdt>
      <w:sdtPr>
        <w:rPr>
          <w:color w:val="318B70" w:themeColor="accent4" w:themeShade="BF"/>
          <w:sz w:val="36"/>
          <w:szCs w:val="36"/>
        </w:rPr>
        <w:alias w:val="Enter subtitle:"/>
        <w:tag w:val="Enter subtitle:"/>
        <w:id w:val="1134748392"/>
        <w:placeholder>
          <w:docPart w:val="6B992FA5BA7847AD9F65C7FF7B9856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20FD4958" w14:textId="2B55412B" w:rsidR="00290347" w:rsidRPr="00ED246A" w:rsidRDefault="00686EB8" w:rsidP="00686EB8">
          <w:pPr>
            <w:pStyle w:val="Subtitle"/>
            <w:rPr>
              <w:color w:val="000000" w:themeColor="text1"/>
            </w:rPr>
          </w:pPr>
          <w:r w:rsidRPr="00D701F7">
            <w:rPr>
              <w:color w:val="318B70" w:themeColor="accent4" w:themeShade="BF"/>
              <w:sz w:val="36"/>
              <w:szCs w:val="36"/>
            </w:rPr>
            <w:t>by a55</w:t>
          </w:r>
        </w:p>
      </w:sdtContent>
    </w:sdt>
    <w:sectPr w:rsidR="00290347" w:rsidRPr="00ED246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876CD" w14:textId="77777777" w:rsidR="0043446C" w:rsidRDefault="0043446C">
      <w:r>
        <w:separator/>
      </w:r>
    </w:p>
    <w:p w14:paraId="10227290" w14:textId="77777777" w:rsidR="0043446C" w:rsidRDefault="0043446C"/>
  </w:endnote>
  <w:endnote w:type="continuationSeparator" w:id="0">
    <w:p w14:paraId="35BA3468" w14:textId="77777777" w:rsidR="0043446C" w:rsidRDefault="0043446C">
      <w:r>
        <w:continuationSeparator/>
      </w:r>
    </w:p>
    <w:p w14:paraId="4379533F" w14:textId="77777777" w:rsidR="0043446C" w:rsidRDefault="004344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Footer table with date, document title, and page number"/>
    </w:tblPr>
    <w:tblGrid>
      <w:gridCol w:w="1404"/>
      <w:gridCol w:w="6552"/>
      <w:gridCol w:w="1404"/>
    </w:tblGrid>
    <w:tr w:rsidR="00FC58C2" w14:paraId="277623AD" w14:textId="77777777" w:rsidTr="005A54FA">
      <w:tc>
        <w:tcPr>
          <w:tcW w:w="750" w:type="pct"/>
        </w:tcPr>
        <w:p w14:paraId="725AC44A" w14:textId="77777777" w:rsidR="00FC58C2" w:rsidRDefault="0043446C" w:rsidP="00547E56">
          <w:pPr>
            <w:pStyle w:val="Footer"/>
          </w:pPr>
          <w:sdt>
            <w:sdtPr>
              <w:alias w:val="Date:"/>
              <w:tag w:val="Date:"/>
              <w:id w:val="-581765881"/>
              <w:placeholder>
                <w:docPart w:val="A2A60872294E4B009DB8A96DCBE813C1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3F66FA">
                <w:t>Date</w:t>
              </w:r>
            </w:sdtContent>
          </w:sdt>
        </w:p>
      </w:tc>
      <w:tc>
        <w:tcPr>
          <w:tcW w:w="3500" w:type="pct"/>
        </w:tcPr>
        <w:sdt>
          <w:sdtPr>
            <w:alias w:val="Title:"/>
            <w:tag w:val="Title:"/>
            <w:id w:val="1369803302"/>
            <w:placeholder>
              <w:docPart w:val="AEB749827B1A496EA78F64EEC270DE63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1F294AA3" w14:textId="609DAE77" w:rsidR="00FC58C2" w:rsidRDefault="007E53A7" w:rsidP="00547E56">
              <w:pPr>
                <w:pStyle w:val="Footer"/>
                <w:jc w:val="center"/>
              </w:pPr>
              <w:r>
                <w:t>Pizza sale obliterationator 3000</w:t>
              </w:r>
            </w:p>
          </w:sdtContent>
        </w:sdt>
      </w:tc>
      <w:tc>
        <w:tcPr>
          <w:tcW w:w="750" w:type="pct"/>
        </w:tcPr>
        <w:p w14:paraId="0E211D85" w14:textId="77777777" w:rsidR="00FC58C2" w:rsidRDefault="004F0E9B" w:rsidP="00547E56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F4B9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14:paraId="7A436BB3" w14:textId="77777777" w:rsidR="00FC58C2" w:rsidRDefault="00FC58C2">
    <w:pPr>
      <w:pStyle w:val="Footer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2A6C2" w14:textId="2D3E8265" w:rsidR="007F4B9C" w:rsidRDefault="00CC0D5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1D2A17" wp14:editId="5E492939">
              <wp:simplePos x="0" y="0"/>
              <wp:positionH relativeFrom="page">
                <wp:align>left</wp:align>
              </wp:positionH>
              <wp:positionV relativeFrom="paragraph">
                <wp:posOffset>-405765</wp:posOffset>
              </wp:positionV>
              <wp:extent cx="1428750" cy="990600"/>
              <wp:effectExtent l="0" t="0" r="0" b="0"/>
              <wp:wrapNone/>
              <wp:docPr id="10" name="Right Tri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8750" cy="990600"/>
                      </a:xfrm>
                      <a:prstGeom prst="rtTriangle">
                        <a:avLst/>
                      </a:prstGeom>
                      <a:gradFill flip="none" rotWithShape="1">
                        <a:gsLst>
                          <a:gs pos="0">
                            <a:schemeClr val="accent5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5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5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27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AC54C6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10" o:spid="_x0000_s1026" type="#_x0000_t6" style="position:absolute;margin-left:0;margin-top:-31.95pt;width:112.5pt;height:78pt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" fillcolor="#7ec492 [1944]" stroked="f" strokeweight="1.25pt">
              <v:fill color2="#7ec492 [1944]" rotate="t" angle="45" colors="0 #447552;.5 #65a978;1 #79ca90" focus="100%" type="gradient"/>
              <w10:wrap anchorx="page"/>
            </v:shape>
          </w:pict>
        </mc:Fallback>
      </mc:AlternateContent>
    </w:r>
    <w:r w:rsidR="001547C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C10FBE" wp14:editId="5D312AFC">
              <wp:simplePos x="0" y="0"/>
              <wp:positionH relativeFrom="column">
                <wp:posOffset>-904875</wp:posOffset>
              </wp:positionH>
              <wp:positionV relativeFrom="paragraph">
                <wp:posOffset>-1034415</wp:posOffset>
              </wp:positionV>
              <wp:extent cx="2895600" cy="2047875"/>
              <wp:effectExtent l="0" t="0" r="0" b="9525"/>
              <wp:wrapNone/>
              <wp:docPr id="9" name="Right Tri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95600" cy="2047875"/>
                      </a:xfrm>
                      <a:prstGeom prst="rtTriangle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40000"/>
                              <a:lumOff val="6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1">
                              <a:lumMod val="40000"/>
                              <a:lumOff val="6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1">
                              <a:lumMod val="40000"/>
                              <a:lumOff val="60000"/>
                              <a:shade val="100000"/>
                              <a:satMod val="115000"/>
                            </a:schemeClr>
                          </a:gs>
                        </a:gsLst>
                        <a:lin ang="2700000" scaled="1"/>
                        <a:tileRect/>
                      </a:gra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20CB60" id="Right Triangle 9" o:spid="_x0000_s1026" type="#_x0000_t6" style="position:absolute;margin-left:-71.25pt;margin-top:-81.45pt;width:228pt;height:16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" fillcolor="#a4ddf4 [1300]" stroked="f" strokeweight="1.25pt">
              <v:fill color2="#a4ddf4 [1300]" rotate="t" angle="45" colors="0 #5a8392;.5 #84bdd2;1 #9ee1fa" focus="100%" type="gradien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DB264" w14:textId="77777777" w:rsidR="0043446C" w:rsidRDefault="0043446C">
      <w:r>
        <w:separator/>
      </w:r>
    </w:p>
    <w:p w14:paraId="29E17B60" w14:textId="77777777" w:rsidR="0043446C" w:rsidRDefault="0043446C"/>
  </w:footnote>
  <w:footnote w:type="continuationSeparator" w:id="0">
    <w:p w14:paraId="18FC74A3" w14:textId="77777777" w:rsidR="0043446C" w:rsidRDefault="0043446C">
      <w:r>
        <w:continuationSeparator/>
      </w:r>
    </w:p>
    <w:p w14:paraId="28134777" w14:textId="77777777" w:rsidR="0043446C" w:rsidRDefault="004344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4B751" w14:textId="77777777" w:rsidR="00FC58C2" w:rsidRDefault="0043446C">
    <w:pPr>
      <w:pStyle w:val="Header"/>
    </w:pPr>
    <w:sdt>
      <w:sdtPr>
        <w:alias w:val="Confidential:"/>
        <w:tag w:val="Confidential:"/>
        <w:id w:val="-1822729698"/>
        <w:temporary/>
        <w:showingPlcHdr/>
        <w15:appearance w15:val="hidden"/>
      </w:sdtPr>
      <w:sdtEndPr/>
      <w:sdtContent>
        <w:r w:rsidR="003F66FA">
          <w:t>Confidential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9E673" w14:textId="05DAC27F" w:rsidR="00A94C93" w:rsidRDefault="00CC0D5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64243B" wp14:editId="780E9375">
              <wp:simplePos x="0" y="0"/>
              <wp:positionH relativeFrom="column">
                <wp:posOffset>6238557</wp:posOffset>
              </wp:positionH>
              <wp:positionV relativeFrom="paragraph">
                <wp:posOffset>-590867</wp:posOffset>
              </wp:positionV>
              <wp:extent cx="638175" cy="723900"/>
              <wp:effectExtent l="0" t="4762" r="4762" b="4763"/>
              <wp:wrapNone/>
              <wp:docPr id="13" name="Half Fram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38175" cy="723900"/>
                      </a:xfrm>
                      <a:prstGeom prst="halfFrame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1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189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A2A00C" id="Half Frame 13" o:spid="_x0000_s1026" style="position:absolute;margin-left:491.2pt;margin-top:-46.5pt;width:50.25pt;height:57pt;rotation: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8175,72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" path="m,l638175,,450643,212723r-237920,l212723,482602,,723900,,xe" fillcolor="#76cdee [1940]" stroked="f" strokeweight="1.25pt">
              <v:fill color2="#76cdee [1940]" rotate="t" angle="135" colors="0 #3d7a91;.5 #5bb0d0;1 #6ed2f8" focus="100%" type="gradient"/>
              <v:path arrowok="t" o:connecttype="custom" o:connectlocs="0,0;638175,0;450643,212723;212723,212723;212723,482602;0,723900;0,0" o:connectangles="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8C3B1B" wp14:editId="2BAA1369">
              <wp:simplePos x="0" y="0"/>
              <wp:positionH relativeFrom="page">
                <wp:posOffset>-190500</wp:posOffset>
              </wp:positionH>
              <wp:positionV relativeFrom="paragraph">
                <wp:posOffset>-552450</wp:posOffset>
              </wp:positionV>
              <wp:extent cx="409575" cy="10229850"/>
              <wp:effectExtent l="0" t="0" r="28575" b="1905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9575" cy="1022985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bg1">
                              <a:lumMod val="65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bg1">
                              <a:lumMod val="65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bg1">
                              <a:lumMod val="65000"/>
                              <a:shade val="100000"/>
                              <a:satMod val="115000"/>
                            </a:schemeClr>
                          </a:gs>
                        </a:gsLst>
                        <a:path path="circle">
                          <a:fillToRect l="100000" t="100000"/>
                        </a:path>
                        <a:tileRect r="-100000" b="-100000"/>
                      </a:gra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4754F1" id="Rectangle 8" o:spid="_x0000_s1026" style="position:absolute;margin-left:-15pt;margin-top:-43.5pt;width:32.25pt;height:805.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" fillcolor="#a5a5a5 [2092]" strokecolor="white [3212]" strokeweight="1.25pt">
              <v:fill color2="#a5a5a5 [2092]" rotate="t" focusposition="1,1" focussize="" colors="0 #5f5f5f;.5 #8b8b8b;1 #a6a6a6" focus="100%" type="gradientRadial"/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799" behindDoc="0" locked="0" layoutInCell="1" allowOverlap="1" wp14:anchorId="769F4CE3" wp14:editId="29833C79">
              <wp:simplePos x="0" y="0"/>
              <wp:positionH relativeFrom="page">
                <wp:align>left</wp:align>
              </wp:positionH>
              <wp:positionV relativeFrom="paragraph">
                <wp:posOffset>4485959</wp:posOffset>
              </wp:positionV>
              <wp:extent cx="409575" cy="10229850"/>
              <wp:effectExtent l="4763" t="0" r="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09575" cy="1022985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5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5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5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27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31A923" id="Rectangle 12" o:spid="_x0000_s1026" style="position:absolute;margin-left:0;margin-top:353.25pt;width:32.25pt;height:805.5pt;rotation:90;z-index:251660799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" fillcolor="#7ec492 [1944]" stroked="f" strokeweight="1.25pt">
              <v:fill color2="#7ec492 [1944]" rotate="t" angle="45" colors="0 #447552;.5 #65a978;1 #79ca90" focus="100%" type="gradient"/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8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B8"/>
    <w:rsid w:val="001547C3"/>
    <w:rsid w:val="001912B2"/>
    <w:rsid w:val="001B3CA8"/>
    <w:rsid w:val="00254CC5"/>
    <w:rsid w:val="00290347"/>
    <w:rsid w:val="002A0044"/>
    <w:rsid w:val="002F1BA5"/>
    <w:rsid w:val="003A445F"/>
    <w:rsid w:val="003A4FE1"/>
    <w:rsid w:val="003C0801"/>
    <w:rsid w:val="003F66FA"/>
    <w:rsid w:val="004224CB"/>
    <w:rsid w:val="0043446C"/>
    <w:rsid w:val="00474746"/>
    <w:rsid w:val="004D5282"/>
    <w:rsid w:val="004F0E9B"/>
    <w:rsid w:val="00547E56"/>
    <w:rsid w:val="005A54FA"/>
    <w:rsid w:val="005B2EAF"/>
    <w:rsid w:val="005B3755"/>
    <w:rsid w:val="0063635F"/>
    <w:rsid w:val="00686EB8"/>
    <w:rsid w:val="006E67C4"/>
    <w:rsid w:val="006F2718"/>
    <w:rsid w:val="00720C18"/>
    <w:rsid w:val="007C1A32"/>
    <w:rsid w:val="007D770B"/>
    <w:rsid w:val="007E53A7"/>
    <w:rsid w:val="007F4B9C"/>
    <w:rsid w:val="007F6D58"/>
    <w:rsid w:val="008400AB"/>
    <w:rsid w:val="008A54D3"/>
    <w:rsid w:val="0090428B"/>
    <w:rsid w:val="00A23206"/>
    <w:rsid w:val="00A638EC"/>
    <w:rsid w:val="00A94C93"/>
    <w:rsid w:val="00AA133F"/>
    <w:rsid w:val="00BE0195"/>
    <w:rsid w:val="00C35A37"/>
    <w:rsid w:val="00CC0D58"/>
    <w:rsid w:val="00D5350B"/>
    <w:rsid w:val="00D701F7"/>
    <w:rsid w:val="00ED246A"/>
    <w:rsid w:val="00F9069F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E2A266"/>
  <w15:chartTrackingRefBased/>
  <w15:docId w15:val="{AF863D34-CE47-4198-9575-3E81E3116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2EAF"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0D5672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5A54FA"/>
    <w:pPr>
      <w:keepNext/>
      <w:keepLines/>
      <w:pBdr>
        <w:top w:val="single" w:sz="4" w:space="1" w:color="1C6194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1C6194" w:themeColor="accent2" w:themeShade="BF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13666B" w:themeColor="accent3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A54FA"/>
    <w:rPr>
      <w:rFonts w:asciiTheme="majorHAnsi" w:eastAsiaTheme="majorEastAsia" w:hAnsiTheme="majorHAnsi" w:cstheme="majorBidi"/>
      <w:caps/>
      <w:color w:val="0D5672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A54FA"/>
    <w:rPr>
      <w:rFonts w:asciiTheme="majorHAnsi" w:eastAsiaTheme="majorEastAsia" w:hAnsiTheme="majorHAnsi" w:cstheme="majorBidi"/>
      <w:b/>
      <w:bCs/>
      <w:caps/>
      <w:color w:val="1C6194" w:themeColor="accent2" w:themeShade="BF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5A54FA"/>
    <w:rPr>
      <w:rFonts w:asciiTheme="majorHAnsi" w:eastAsiaTheme="majorEastAsia" w:hAnsiTheme="majorHAnsi" w:cstheme="majorBidi"/>
      <w:b/>
      <w:bCs/>
      <w:caps/>
      <w:color w:val="13666B" w:themeColor="accent3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1C6194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5A54FA"/>
    <w:rPr>
      <w:rFonts w:asciiTheme="majorHAnsi" w:eastAsiaTheme="majorEastAsia" w:hAnsiTheme="majorHAnsi" w:cstheme="majorBidi"/>
      <w:caps/>
      <w:color w:val="1C6194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1481AB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CADE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CADE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CADE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CADE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bottom w:val="single" w:sz="4" w:space="0" w:color="76CDEE" w:themeColor="accent1" w:themeTint="99"/>
        <w:insideH w:val="single" w:sz="4" w:space="0" w:color="76CDEE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paragraph" w:styleId="Footer">
    <w:name w:val="footer"/>
    <w:basedOn w:val="Normal"/>
    <w:link w:val="FooterChar"/>
    <w:uiPriority w:val="2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1CADE4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1CADE4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264356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A8EBEF" w:themeColor="accent3" w:themeTint="66"/>
        <w:left w:val="single" w:sz="4" w:space="0" w:color="A8EBEF" w:themeColor="accent3" w:themeTint="66"/>
        <w:bottom w:val="single" w:sz="4" w:space="0" w:color="A8EBEF" w:themeColor="accent3" w:themeTint="66"/>
        <w:right w:val="single" w:sz="4" w:space="0" w:color="A8EBEF" w:themeColor="accent3" w:themeTint="66"/>
        <w:insideH w:val="single" w:sz="4" w:space="0" w:color="A8EBEF" w:themeColor="accent3" w:themeTint="66"/>
        <w:insideV w:val="single" w:sz="4" w:space="0" w:color="A8EBE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sid w:val="006E67C4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pPr>
      <w:jc w:val="right"/>
    </w:p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sid w:val="005A54FA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A54FA"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A54FA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5A54FA"/>
    <w:rPr>
      <w:b/>
      <w:bCs/>
      <w:caps w:val="0"/>
      <w:smallCaps/>
      <w:color w:val="0D5672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5A54FA"/>
    <w:pPr>
      <w:pBdr>
        <w:top w:val="single" w:sz="2" w:space="10" w:color="0D5672" w:themeColor="accent1" w:themeShade="80"/>
        <w:left w:val="single" w:sz="2" w:space="10" w:color="0D5672" w:themeColor="accent1" w:themeShade="80"/>
        <w:bottom w:val="single" w:sz="2" w:space="10" w:color="0D5672" w:themeColor="accent1" w:themeShade="80"/>
        <w:right w:val="single" w:sz="2" w:space="10" w:color="0D5672" w:themeColor="accent1" w:themeShade="80"/>
      </w:pBdr>
      <w:ind w:left="1152" w:right="1152"/>
    </w:pPr>
    <w:rPr>
      <w:i/>
      <w:iCs/>
      <w:color w:val="0D5672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5A54FA"/>
    <w:rPr>
      <w:color w:val="215D4B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Emphasis">
    <w:name w:val="Emphasis"/>
    <w:basedOn w:val="DefaultParagraphFont"/>
    <w:uiPriority w:val="20"/>
    <w:rsid w:val="005B2EAF"/>
    <w:rPr>
      <w:i/>
      <w:i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\AppData\Roaming\Microsoft\Templates\Tactical%20business%20market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F1137F55E5248BC88E1F8C2ADC02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BB5E3-9DFB-45C8-A658-A3801D431CD0}"/>
      </w:docPartPr>
      <w:docPartBody>
        <w:p w:rsidR="00C271D3" w:rsidRDefault="00E2173D">
          <w:pPr>
            <w:pStyle w:val="FF1137F55E5248BC88E1F8C2ADC02EC0"/>
          </w:pPr>
          <w:r w:rsidRPr="00A638EC">
            <w:t>Version</w:t>
          </w:r>
        </w:p>
      </w:docPartBody>
    </w:docPart>
    <w:docPart>
      <w:docPartPr>
        <w:name w:val="DAB584C3770246A5AEF9D524E5DDE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A9158-8809-42F4-BE5C-48E4B6A7B003}"/>
      </w:docPartPr>
      <w:docPartBody>
        <w:p w:rsidR="00C271D3" w:rsidRDefault="00E2173D">
          <w:pPr>
            <w:pStyle w:val="DAB584C3770246A5AEF9D524E5DDEF38"/>
          </w:pPr>
          <w:r>
            <w:t>Date</w:t>
          </w:r>
        </w:p>
      </w:docPartBody>
    </w:docPart>
    <w:docPart>
      <w:docPartPr>
        <w:name w:val="80874BFE6B2A4AE2956D4F8805EA2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90E09-980A-41C4-A88C-7B2FBBE68782}"/>
      </w:docPartPr>
      <w:docPartBody>
        <w:p w:rsidR="00C271D3" w:rsidRDefault="00E2173D">
          <w:pPr>
            <w:pStyle w:val="80874BFE6B2A4AE2956D4F8805EA2D46"/>
          </w:pPr>
          <w:r w:rsidRPr="002A0044">
            <w:t>Tactical Marketing Plan</w:t>
          </w:r>
        </w:p>
      </w:docPartBody>
    </w:docPart>
    <w:docPart>
      <w:docPartPr>
        <w:name w:val="6B992FA5BA7847AD9F65C7FF7B985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39F23-96A6-41F8-9AE0-4B2BA79A9FA8}"/>
      </w:docPartPr>
      <w:docPartBody>
        <w:p w:rsidR="00C271D3" w:rsidRDefault="00E2173D">
          <w:pPr>
            <w:pStyle w:val="6B992FA5BA7847AD9F65C7FF7B9856ED"/>
          </w:pPr>
          <w:r>
            <w:t>Document subtitle</w:t>
          </w:r>
        </w:p>
      </w:docPartBody>
    </w:docPart>
    <w:docPart>
      <w:docPartPr>
        <w:name w:val="A2A60872294E4B009DB8A96DCBE81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2883F-9047-4313-BC25-ABD1B3942D48}"/>
      </w:docPartPr>
      <w:docPartBody>
        <w:p w:rsidR="00C271D3" w:rsidRDefault="00E2173D">
          <w:pPr>
            <w:pStyle w:val="A2A60872294E4B009DB8A96DCBE813C1"/>
          </w:pPr>
          <w:r>
            <w:t>Define your pull-through offer.</w:t>
          </w:r>
        </w:p>
      </w:docPartBody>
    </w:docPart>
    <w:docPart>
      <w:docPartPr>
        <w:name w:val="AEB749827B1A496EA78F64EEC270D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8766F-DE7C-4548-890C-C3DEC549F650}"/>
      </w:docPartPr>
      <w:docPartBody>
        <w:p w:rsidR="00C271D3" w:rsidRDefault="00E2173D">
          <w:pPr>
            <w:pStyle w:val="AEB749827B1A496EA78F64EEC270DE63"/>
          </w:pPr>
          <w:r>
            <w:t>Process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3D"/>
    <w:rsid w:val="0014406F"/>
    <w:rsid w:val="00A61E78"/>
    <w:rsid w:val="00C271D3"/>
    <w:rsid w:val="00DF4FFD"/>
    <w:rsid w:val="00E2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137F55E5248BC88E1F8C2ADC02EC0">
    <w:name w:val="FF1137F55E5248BC88E1F8C2ADC02EC0"/>
  </w:style>
  <w:style w:type="paragraph" w:customStyle="1" w:styleId="02C3800797EE4A5584ADF9967A68F50A">
    <w:name w:val="02C3800797EE4A5584ADF9967A68F50A"/>
  </w:style>
  <w:style w:type="paragraph" w:customStyle="1" w:styleId="DAB584C3770246A5AEF9D524E5DDEF38">
    <w:name w:val="DAB584C3770246A5AEF9D524E5DDEF38"/>
  </w:style>
  <w:style w:type="paragraph" w:customStyle="1" w:styleId="80874BFE6B2A4AE2956D4F8805EA2D46">
    <w:name w:val="80874BFE6B2A4AE2956D4F8805EA2D46"/>
  </w:style>
  <w:style w:type="paragraph" w:customStyle="1" w:styleId="6B992FA5BA7847AD9F65C7FF7B9856ED">
    <w:name w:val="6B992FA5BA7847AD9F65C7FF7B9856ED"/>
  </w:style>
  <w:style w:type="paragraph" w:customStyle="1" w:styleId="F3268F4117DE46CA9A919E9D85F668A7">
    <w:name w:val="F3268F4117DE46CA9A919E9D85F668A7"/>
  </w:style>
  <w:style w:type="paragraph" w:customStyle="1" w:styleId="C32E5C00079B47458B18AF7B442A10BB">
    <w:name w:val="C32E5C00079B47458B18AF7B442A10BB"/>
  </w:style>
  <w:style w:type="paragraph" w:customStyle="1" w:styleId="5C96937048CA44CD9B09A4E4AB413D64">
    <w:name w:val="5C96937048CA44CD9B09A4E4AB413D64"/>
  </w:style>
  <w:style w:type="paragraph" w:customStyle="1" w:styleId="766465FB04AE4781B4DE635089D7DD83">
    <w:name w:val="766465FB04AE4781B4DE635089D7DD83"/>
  </w:style>
  <w:style w:type="paragraph" w:customStyle="1" w:styleId="49B68D04A4484610BD90A1ECFC469F0E">
    <w:name w:val="49B68D04A4484610BD90A1ECFC469F0E"/>
  </w:style>
  <w:style w:type="character" w:styleId="Emphasis">
    <w:name w:val="Emphasis"/>
    <w:basedOn w:val="DefaultParagraphFont"/>
    <w:uiPriority w:val="20"/>
    <w:rPr>
      <w:i/>
      <w:iCs/>
      <w:color w:val="595959" w:themeColor="text1" w:themeTint="A6"/>
    </w:rPr>
  </w:style>
  <w:style w:type="paragraph" w:customStyle="1" w:styleId="8040094190B448D08A00D415BCBC2037">
    <w:name w:val="8040094190B448D08A00D415BCBC2037"/>
  </w:style>
  <w:style w:type="paragraph" w:customStyle="1" w:styleId="B3CCBA9252F64A5A966DA147BB48C754">
    <w:name w:val="B3CCBA9252F64A5A966DA147BB48C754"/>
  </w:style>
  <w:style w:type="paragraph" w:customStyle="1" w:styleId="F333ECE232BB45428AC2EFB4D39268CD">
    <w:name w:val="F333ECE232BB45428AC2EFB4D39268CD"/>
  </w:style>
  <w:style w:type="paragraph" w:customStyle="1" w:styleId="CCAF3462FB1E42F1BD39848E8CD79EF3">
    <w:name w:val="CCAF3462FB1E42F1BD39848E8CD79EF3"/>
  </w:style>
  <w:style w:type="paragraph" w:customStyle="1" w:styleId="CE1520F50BC343E5B3F56EED5ED09E5E">
    <w:name w:val="CE1520F50BC343E5B3F56EED5ED09E5E"/>
  </w:style>
  <w:style w:type="paragraph" w:customStyle="1" w:styleId="0AF38078C5AC4CA69C453DD0A0A59250">
    <w:name w:val="0AF38078C5AC4CA69C453DD0A0A59250"/>
  </w:style>
  <w:style w:type="paragraph" w:customStyle="1" w:styleId="72DBA900685145CBA18670D6B20B86E2">
    <w:name w:val="72DBA900685145CBA18670D6B20B86E2"/>
  </w:style>
  <w:style w:type="paragraph" w:customStyle="1" w:styleId="9071E93FE3C64929B7E688C8AA08914F">
    <w:name w:val="9071E93FE3C64929B7E688C8AA08914F"/>
  </w:style>
  <w:style w:type="paragraph" w:customStyle="1" w:styleId="0FD5B3C31E3D411CA0132FDCE08236D6">
    <w:name w:val="0FD5B3C31E3D411CA0132FDCE08236D6"/>
  </w:style>
  <w:style w:type="paragraph" w:customStyle="1" w:styleId="89B93B0C49DA400F93CA9D1E5F4AF475">
    <w:name w:val="89B93B0C49DA400F93CA9D1E5F4AF475"/>
  </w:style>
  <w:style w:type="paragraph" w:customStyle="1" w:styleId="1B35D2F99CB74321A0E5E8E6004FF5E8">
    <w:name w:val="1B35D2F99CB74321A0E5E8E6004FF5E8"/>
  </w:style>
  <w:style w:type="paragraph" w:customStyle="1" w:styleId="D86C85CC53AF49F7BA8DB32E81BCDC3D">
    <w:name w:val="D86C85CC53AF49F7BA8DB32E81BCDC3D"/>
  </w:style>
  <w:style w:type="paragraph" w:customStyle="1" w:styleId="A403C4291F6545BF9D8D23D351E992D6">
    <w:name w:val="A403C4291F6545BF9D8D23D351E992D6"/>
  </w:style>
  <w:style w:type="paragraph" w:customStyle="1" w:styleId="BECCCE29119B441AB40607E1CD432D5F">
    <w:name w:val="BECCCE29119B441AB40607E1CD432D5F"/>
  </w:style>
  <w:style w:type="paragraph" w:customStyle="1" w:styleId="B0FFFD36A0054A358C95A3085446B5E3">
    <w:name w:val="B0FFFD36A0054A358C95A3085446B5E3"/>
  </w:style>
  <w:style w:type="paragraph" w:customStyle="1" w:styleId="2E1C1FA529AA4046962823E2357D28A0">
    <w:name w:val="2E1C1FA529AA4046962823E2357D28A0"/>
  </w:style>
  <w:style w:type="paragraph" w:customStyle="1" w:styleId="C264C73DFA03415FA33F1B4F5DAED54D">
    <w:name w:val="C264C73DFA03415FA33F1B4F5DAED54D"/>
  </w:style>
  <w:style w:type="paragraph" w:customStyle="1" w:styleId="03171723FBE1448789C20C7D1EECB9E9">
    <w:name w:val="03171723FBE1448789C20C7D1EECB9E9"/>
  </w:style>
  <w:style w:type="paragraph" w:customStyle="1" w:styleId="4D9832F3A1D54FDABDB98243C11421DA">
    <w:name w:val="4D9832F3A1D54FDABDB98243C11421DA"/>
  </w:style>
  <w:style w:type="paragraph" w:customStyle="1" w:styleId="4EA2397DC11A444498FFCAECA5C856F3">
    <w:name w:val="4EA2397DC11A444498FFCAECA5C856F3"/>
  </w:style>
  <w:style w:type="paragraph" w:customStyle="1" w:styleId="E9C9575DE39945AABC8FD9EEF944EBD4">
    <w:name w:val="E9C9575DE39945AABC8FD9EEF944EBD4"/>
  </w:style>
  <w:style w:type="paragraph" w:customStyle="1" w:styleId="3A412B1839EF4B58B1C798104BA71C80">
    <w:name w:val="3A412B1839EF4B58B1C798104BA71C80"/>
  </w:style>
  <w:style w:type="paragraph" w:customStyle="1" w:styleId="B295EDE46D8C477D9654E97EDF6E8DCE">
    <w:name w:val="B295EDE46D8C477D9654E97EDF6E8DCE"/>
  </w:style>
  <w:style w:type="paragraph" w:customStyle="1" w:styleId="1819152421244EBFA25CBD079EDDFBB7">
    <w:name w:val="1819152421244EBFA25CBD079EDDFBB7"/>
  </w:style>
  <w:style w:type="paragraph" w:customStyle="1" w:styleId="96454357FFCD45568B6301A8EA299C0B">
    <w:name w:val="96454357FFCD45568B6301A8EA299C0B"/>
  </w:style>
  <w:style w:type="paragraph" w:customStyle="1" w:styleId="A2A60872294E4B009DB8A96DCBE813C1">
    <w:name w:val="A2A60872294E4B009DB8A96DCBE813C1"/>
  </w:style>
  <w:style w:type="paragraph" w:customStyle="1" w:styleId="AEB749827B1A496EA78F64EEC270DE63">
    <w:name w:val="AEB749827B1A496EA78F64EEC270DE63"/>
  </w:style>
  <w:style w:type="paragraph" w:customStyle="1" w:styleId="A0FFE4947A1A465ABE5B9FAA79BA2012">
    <w:name w:val="A0FFE4947A1A465ABE5B9FAA79BA2012"/>
  </w:style>
  <w:style w:type="paragraph" w:customStyle="1" w:styleId="EA14EA17DDB74520B538AAAB05712358">
    <w:name w:val="EA14EA17DDB74520B538AAAB05712358"/>
  </w:style>
  <w:style w:type="paragraph" w:customStyle="1" w:styleId="D273AC667D5E42BBAB14BD87DF12F728">
    <w:name w:val="D273AC667D5E42BBAB14BD87DF12F728"/>
  </w:style>
  <w:style w:type="paragraph" w:customStyle="1" w:styleId="2644FB730429491280A87FA84375EE03">
    <w:name w:val="2644FB730429491280A87FA84375EE03"/>
  </w:style>
  <w:style w:type="paragraph" w:customStyle="1" w:styleId="E35D946E63D6447FADBD153DCABA25BF">
    <w:name w:val="E35D946E63D6447FADBD153DCABA25BF"/>
  </w:style>
  <w:style w:type="paragraph" w:customStyle="1" w:styleId="C6DFCA4C786B4A1B9A7DD608DE5C207A">
    <w:name w:val="C6DFCA4C786B4A1B9A7DD608DE5C207A"/>
  </w:style>
  <w:style w:type="paragraph" w:customStyle="1" w:styleId="306CFD75A2364EDCA2034580FBC32342">
    <w:name w:val="306CFD75A2364EDCA2034580FBC32342"/>
  </w:style>
  <w:style w:type="paragraph" w:customStyle="1" w:styleId="057CF929306241D1AD117827FABB73FA">
    <w:name w:val="057CF929306241D1AD117827FABB73FA"/>
  </w:style>
  <w:style w:type="paragraph" w:customStyle="1" w:styleId="65A73C712260469AB94CFD85125FFCE7">
    <w:name w:val="65A73C712260469AB94CFD85125FFCE7"/>
  </w:style>
  <w:style w:type="paragraph" w:customStyle="1" w:styleId="DAEE4BC451EC4463A470F3CE6BB85D1E">
    <w:name w:val="DAEE4BC451EC4463A470F3CE6BB85D1E"/>
  </w:style>
  <w:style w:type="paragraph" w:customStyle="1" w:styleId="978E585D3FC140D4A6F2D913EE42ACD0">
    <w:name w:val="978E585D3FC140D4A6F2D913EE42ACD0"/>
  </w:style>
  <w:style w:type="paragraph" w:customStyle="1" w:styleId="4780493B76394F6EB4352C6003B2FB17">
    <w:name w:val="4780493B76394F6EB4352C6003B2FB17"/>
  </w:style>
  <w:style w:type="paragraph" w:customStyle="1" w:styleId="99A4D55F9E99492AB7CAF4ED30BF8324">
    <w:name w:val="99A4D55F9E99492AB7CAF4ED30BF8324"/>
  </w:style>
  <w:style w:type="paragraph" w:customStyle="1" w:styleId="22D62DE49D45426184E8AFF56DB89B0C">
    <w:name w:val="22D62DE49D45426184E8AFF56DB89B0C"/>
  </w:style>
  <w:style w:type="paragraph" w:customStyle="1" w:styleId="13F845B5315E44A5BC3B2C298CE0B509">
    <w:name w:val="13F845B5315E44A5BC3B2C298CE0B509"/>
  </w:style>
  <w:style w:type="paragraph" w:customStyle="1" w:styleId="F5D76627CA7C4A97AE3C0C964BAF89BE">
    <w:name w:val="F5D76627CA7C4A97AE3C0C964BAF89BE"/>
  </w:style>
  <w:style w:type="paragraph" w:customStyle="1" w:styleId="4A6CC88F38524399BB385EC6DBA3FDCE">
    <w:name w:val="4A6CC88F38524399BB385EC6DBA3FDCE"/>
  </w:style>
  <w:style w:type="paragraph" w:customStyle="1" w:styleId="5A72F95724F04DBB9B65693EB7D37053">
    <w:name w:val="5A72F95724F04DBB9B65693EB7D37053"/>
  </w:style>
  <w:style w:type="paragraph" w:customStyle="1" w:styleId="573C503CDB114AD5999505D0AD15040F">
    <w:name w:val="573C503CDB114AD5999505D0AD15040F"/>
  </w:style>
  <w:style w:type="paragraph" w:customStyle="1" w:styleId="FE9DAA9C44EE4A3BB569FCC2D28A4250">
    <w:name w:val="FE9DAA9C44EE4A3BB569FCC2D28A4250"/>
  </w:style>
  <w:style w:type="paragraph" w:customStyle="1" w:styleId="1743EF24345B43A3A7BA1F13ACA8A6D2">
    <w:name w:val="1743EF24345B43A3A7BA1F13ACA8A6D2"/>
  </w:style>
  <w:style w:type="paragraph" w:customStyle="1" w:styleId="BC18C088667944289C50C76F3237D3D2">
    <w:name w:val="BC18C088667944289C50C76F3237D3D2"/>
  </w:style>
  <w:style w:type="paragraph" w:customStyle="1" w:styleId="C907CB8ACE3A4AE3BA1AA7CDDE5CB3C9">
    <w:name w:val="C907CB8ACE3A4AE3BA1AA7CDDE5CB3C9"/>
  </w:style>
  <w:style w:type="paragraph" w:customStyle="1" w:styleId="6DD628747B064134BC12A692BC615A1A">
    <w:name w:val="6DD628747B064134BC12A692BC615A1A"/>
  </w:style>
  <w:style w:type="paragraph" w:customStyle="1" w:styleId="0C345A45B8FB496BA80F1DAC80AF8C5A">
    <w:name w:val="0C345A45B8FB496BA80F1DAC80AF8C5A"/>
  </w:style>
  <w:style w:type="paragraph" w:customStyle="1" w:styleId="FE91A5017B5647C5AB7E97CD619870E3">
    <w:name w:val="FE91A5017B5647C5AB7E97CD619870E3"/>
  </w:style>
  <w:style w:type="paragraph" w:customStyle="1" w:styleId="C9E3FDD713A548E9906B997C938686A0">
    <w:name w:val="C9E3FDD713A548E9906B997C938686A0"/>
  </w:style>
  <w:style w:type="paragraph" w:customStyle="1" w:styleId="A3C8D1C8A65A4CAB8EEFAC4484DE270D">
    <w:name w:val="A3C8D1C8A65A4CAB8EEFAC4484DE270D"/>
  </w:style>
  <w:style w:type="paragraph" w:customStyle="1" w:styleId="857334A715294739B4360EC458714283">
    <w:name w:val="857334A715294739B4360EC458714283"/>
  </w:style>
  <w:style w:type="paragraph" w:customStyle="1" w:styleId="0A27D1CC26DC4D5FAD9247D869F8ED07">
    <w:name w:val="0A27D1CC26DC4D5FAD9247D869F8ED07"/>
  </w:style>
  <w:style w:type="paragraph" w:customStyle="1" w:styleId="D26BC6086FAC4379BE3595637BFA790A">
    <w:name w:val="D26BC6086FAC4379BE3595637BFA790A"/>
  </w:style>
  <w:style w:type="paragraph" w:customStyle="1" w:styleId="DD6A0EFA3AB04F609F8F3FEA28A20AC3">
    <w:name w:val="DD6A0EFA3AB04F609F8F3FEA28A20AC3"/>
  </w:style>
  <w:style w:type="paragraph" w:customStyle="1" w:styleId="79CDE322B8974FE0BADD76E49107AC2B">
    <w:name w:val="79CDE322B8974FE0BADD76E49107AC2B"/>
  </w:style>
  <w:style w:type="paragraph" w:customStyle="1" w:styleId="AEE044641E1C48EFBFA289A03108103D">
    <w:name w:val="AEE044641E1C48EFBFA289A03108103D"/>
  </w:style>
  <w:style w:type="paragraph" w:customStyle="1" w:styleId="46204D85392B497FAE5997C8AAB8F4ED">
    <w:name w:val="46204D85392B497FAE5997C8AAB8F4ED"/>
  </w:style>
  <w:style w:type="paragraph" w:customStyle="1" w:styleId="F74887861D0A4C268B39FD0CC61558CA">
    <w:name w:val="F74887861D0A4C268B39FD0CC61558CA"/>
  </w:style>
  <w:style w:type="paragraph" w:customStyle="1" w:styleId="CF71173B798B4DDEA66C9F9CDE514365">
    <w:name w:val="CF71173B798B4DDEA66C9F9CDE514365"/>
  </w:style>
  <w:style w:type="paragraph" w:customStyle="1" w:styleId="69671CB2C1BE41E4B85795F1C82E9649">
    <w:name w:val="69671CB2C1BE41E4B85795F1C82E9649"/>
  </w:style>
  <w:style w:type="paragraph" w:customStyle="1" w:styleId="E6BC3DCF192440C1915F79FEA2DEF49C">
    <w:name w:val="E6BC3DCF192440C1915F79FEA2DEF49C"/>
  </w:style>
  <w:style w:type="paragraph" w:customStyle="1" w:styleId="30097A24F3F0437EA6E7322BA045168B">
    <w:name w:val="30097A24F3F0437EA6E7322BA045168B"/>
  </w:style>
  <w:style w:type="paragraph" w:customStyle="1" w:styleId="9A14AB2C55D84864BEAB13D3EB9739FB">
    <w:name w:val="9A14AB2C55D84864BEAB13D3EB9739FB"/>
  </w:style>
  <w:style w:type="paragraph" w:customStyle="1" w:styleId="448BAC1624B940AF96A271868522C60D">
    <w:name w:val="448BAC1624B940AF96A271868522C60D"/>
  </w:style>
  <w:style w:type="paragraph" w:customStyle="1" w:styleId="6374BF887E0A40C386F308E4A1A06C0B">
    <w:name w:val="6374BF887E0A40C386F308E4A1A06C0B"/>
  </w:style>
  <w:style w:type="paragraph" w:customStyle="1" w:styleId="9B3EB52E44C642D1A48BBF6008861C56">
    <w:name w:val="9B3EB52E44C642D1A48BBF6008861C56"/>
  </w:style>
  <w:style w:type="paragraph" w:customStyle="1" w:styleId="F0072A5968B74CD6A8E67AC8B4702B11">
    <w:name w:val="F0072A5968B74CD6A8E67AC8B4702B11"/>
  </w:style>
  <w:style w:type="paragraph" w:customStyle="1" w:styleId="A74DFC7E580049D0B871708716B1F8A9">
    <w:name w:val="A74DFC7E580049D0B871708716B1F8A9"/>
  </w:style>
  <w:style w:type="paragraph" w:customStyle="1" w:styleId="58F3208B32D24E5A8F9397DA9C4B6FBA">
    <w:name w:val="58F3208B32D24E5A8F9397DA9C4B6FBA"/>
  </w:style>
  <w:style w:type="paragraph" w:customStyle="1" w:styleId="0F347CCF00C549A6B90FAD02C3E03C74">
    <w:name w:val="0F347CCF00C549A6B90FAD02C3E03C74"/>
  </w:style>
  <w:style w:type="paragraph" w:customStyle="1" w:styleId="FAB889A2A0A54B829AFB7054CB8F8ACB">
    <w:name w:val="FAB889A2A0A54B829AFB7054CB8F8ACB"/>
  </w:style>
  <w:style w:type="paragraph" w:customStyle="1" w:styleId="B2929A12EB0E4F3E99094A05AB24F724">
    <w:name w:val="B2929A12EB0E4F3E99094A05AB24F724"/>
  </w:style>
  <w:style w:type="paragraph" w:customStyle="1" w:styleId="54DD202FA36B4A0C9C5BD29D402A4CD8">
    <w:name w:val="54DD202FA36B4A0C9C5BD29D402A4CD8"/>
  </w:style>
  <w:style w:type="paragraph" w:customStyle="1" w:styleId="788B978780F3454BB98621F9FF26DF6F">
    <w:name w:val="788B978780F3454BB98621F9FF26DF6F"/>
  </w:style>
  <w:style w:type="paragraph" w:customStyle="1" w:styleId="6F11F676236C4703B6CB45A80B4509F3">
    <w:name w:val="6F11F676236C4703B6CB45A80B4509F3"/>
  </w:style>
  <w:style w:type="paragraph" w:customStyle="1" w:styleId="38E496EC3E4C4B04BCE75E2248305DAB">
    <w:name w:val="38E496EC3E4C4B04BCE75E2248305DAB"/>
  </w:style>
  <w:style w:type="paragraph" w:customStyle="1" w:styleId="31FF91C9D7154EFC96C0F09AD21A3EE2">
    <w:name w:val="31FF91C9D7154EFC96C0F09AD21A3EE2"/>
  </w:style>
  <w:style w:type="paragraph" w:customStyle="1" w:styleId="17FC46767BEB4D88A24C8F68136C7E9B">
    <w:name w:val="17FC46767BEB4D88A24C8F68136C7E9B"/>
  </w:style>
  <w:style w:type="paragraph" w:customStyle="1" w:styleId="29DF793448734F8295642553A8EACD98">
    <w:name w:val="29DF793448734F8295642553A8EACD98"/>
  </w:style>
  <w:style w:type="paragraph" w:customStyle="1" w:styleId="02E0F8D53538481890253CCE1A30E24D">
    <w:name w:val="02E0F8D53538481890253CCE1A30E24D"/>
  </w:style>
  <w:style w:type="paragraph" w:customStyle="1" w:styleId="831657CF800A4F9F809EB217BD781332">
    <w:name w:val="831657CF800A4F9F809EB217BD781332"/>
  </w:style>
  <w:style w:type="paragraph" w:customStyle="1" w:styleId="1430300CA2B84E7F861166CEBB6DDC48">
    <w:name w:val="1430300CA2B84E7F861166CEBB6DDC48"/>
  </w:style>
  <w:style w:type="paragraph" w:customStyle="1" w:styleId="B5335DF5602D4109ADB319B052789A7A">
    <w:name w:val="B5335DF5602D4109ADB319B052789A7A"/>
  </w:style>
  <w:style w:type="paragraph" w:customStyle="1" w:styleId="FAE43766FF0548EC988659AFC05F9D42">
    <w:name w:val="FAE43766FF0548EC988659AFC05F9D42"/>
  </w:style>
  <w:style w:type="paragraph" w:customStyle="1" w:styleId="902EB011018449B6ABE85A16CBB6DD85">
    <w:name w:val="902EB011018449B6ABE85A16CBB6DD85"/>
  </w:style>
  <w:style w:type="paragraph" w:customStyle="1" w:styleId="A185B8F2F10E40689DBADF151F48B8AC">
    <w:name w:val="A185B8F2F10E40689DBADF151F48B8AC"/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paragraph" w:customStyle="1" w:styleId="873439FDC665490AA9843AF59527309B">
    <w:name w:val="873439FDC665490AA9843AF59527309B"/>
  </w:style>
  <w:style w:type="paragraph" w:customStyle="1" w:styleId="29367C4CF7E64B6EA6276746C94BD020">
    <w:name w:val="29367C4CF7E64B6EA6276746C94BD020"/>
  </w:style>
  <w:style w:type="paragraph" w:customStyle="1" w:styleId="EBF3960E81964A19B71B8740C3BDB507">
    <w:name w:val="EBF3960E81964A19B71B8740C3BDB507"/>
  </w:style>
  <w:style w:type="paragraph" w:customStyle="1" w:styleId="3A29A634CAF0443A93A54E971E5088CA">
    <w:name w:val="3A29A634CAF0443A93A54E971E5088CA"/>
  </w:style>
  <w:style w:type="paragraph" w:customStyle="1" w:styleId="C4A640F2CF9D40579B7F996958DA0F45">
    <w:name w:val="C4A640F2CF9D40579B7F996958DA0F45"/>
  </w:style>
  <w:style w:type="paragraph" w:customStyle="1" w:styleId="257A14E824B54FC6996265C5CD60B4D2">
    <w:name w:val="257A14E824B54FC6996265C5CD60B4D2"/>
  </w:style>
  <w:style w:type="paragraph" w:customStyle="1" w:styleId="E3EDA1130547460898D4F5034EC6BF17">
    <w:name w:val="E3EDA1130547460898D4F5034EC6BF17"/>
  </w:style>
  <w:style w:type="paragraph" w:customStyle="1" w:styleId="B9529E2888C14965B81219CCB10FFE6A">
    <w:name w:val="B9529E2888C14965B81219CCB10FFE6A"/>
  </w:style>
  <w:style w:type="paragraph" w:customStyle="1" w:styleId="FD77F482B1C3486AAC5D7917383CD51E">
    <w:name w:val="FD77F482B1C3486AAC5D7917383CD51E"/>
  </w:style>
  <w:style w:type="paragraph" w:customStyle="1" w:styleId="13074DE3337E4E32820FAC0F0FBE6154">
    <w:name w:val="13074DE3337E4E32820FAC0F0FBE6154"/>
  </w:style>
  <w:style w:type="paragraph" w:customStyle="1" w:styleId="8F98D5FBCABC4F419DFB4F598D40C412">
    <w:name w:val="8F98D5FBCABC4F419DFB4F598D40C412"/>
  </w:style>
  <w:style w:type="paragraph" w:customStyle="1" w:styleId="A8D15CE99D394501A951C4C08FBA1E37">
    <w:name w:val="A8D15CE99D394501A951C4C08FBA1E37"/>
  </w:style>
  <w:style w:type="paragraph" w:customStyle="1" w:styleId="DDFD4E3AF03449D4A7FE25FA7E274B37">
    <w:name w:val="DDFD4E3AF03449D4A7FE25FA7E274B37"/>
  </w:style>
  <w:style w:type="paragraph" w:customStyle="1" w:styleId="5EBC2D5501FE4470AC7FD6E4F1D7B6E0">
    <w:name w:val="5EBC2D5501FE4470AC7FD6E4F1D7B6E0"/>
  </w:style>
  <w:style w:type="paragraph" w:customStyle="1" w:styleId="BE68D4C090334BBC8F83D5475357C2F3">
    <w:name w:val="BE68D4C090334BBC8F83D5475357C2F3"/>
  </w:style>
  <w:style w:type="paragraph" w:customStyle="1" w:styleId="A48719F0F3B941F2B654A4682DC7557A">
    <w:name w:val="A48719F0F3B941F2B654A4682DC7557A"/>
  </w:style>
  <w:style w:type="paragraph" w:customStyle="1" w:styleId="FF8BC0E923364318B515CDEFB2FFE9CF">
    <w:name w:val="FF8BC0E923364318B515CDEFB2FFE9CF"/>
  </w:style>
  <w:style w:type="paragraph" w:customStyle="1" w:styleId="94409A63CCF346698C7E63310AE61B13">
    <w:name w:val="94409A63CCF346698C7E63310AE61B13"/>
  </w:style>
  <w:style w:type="paragraph" w:customStyle="1" w:styleId="89653C09D1F64F7C95C954B3D73EE4C0">
    <w:name w:val="89653C09D1F64F7C95C954B3D73EE4C0"/>
  </w:style>
  <w:style w:type="paragraph" w:customStyle="1" w:styleId="5017035D811A430B9D7024D0517CBAB0">
    <w:name w:val="5017035D811A430B9D7024D0517CBAB0"/>
  </w:style>
  <w:style w:type="paragraph" w:customStyle="1" w:styleId="CF2C3D86768F4D358D361F9D72FDA3A5">
    <w:name w:val="CF2C3D86768F4D358D361F9D72FDA3A5"/>
  </w:style>
  <w:style w:type="paragraph" w:customStyle="1" w:styleId="503A7A4DFF244ED8BB9B83151472028B">
    <w:name w:val="503A7A4DFF244ED8BB9B83151472028B"/>
  </w:style>
  <w:style w:type="paragraph" w:customStyle="1" w:styleId="18066B5FC7434985ABAC70B3DDFD83E8">
    <w:name w:val="18066B5FC7434985ABAC70B3DDFD83E8"/>
  </w:style>
  <w:style w:type="paragraph" w:customStyle="1" w:styleId="E71CADE1BF7842DDAD4F8978B41D78EA">
    <w:name w:val="E71CADE1BF7842DDAD4F8978B41D78EA"/>
  </w:style>
  <w:style w:type="paragraph" w:customStyle="1" w:styleId="DDD52AABFC8745D2BDC8479FE3172155">
    <w:name w:val="DDD52AABFC8745D2BDC8479FE3172155"/>
  </w:style>
  <w:style w:type="paragraph" w:customStyle="1" w:styleId="672BF30F6E1D4B94958DE8F71A67D01A">
    <w:name w:val="672BF30F6E1D4B94958DE8F71A67D01A"/>
  </w:style>
  <w:style w:type="paragraph" w:customStyle="1" w:styleId="E69B246746E64EE59787479718917F01">
    <w:name w:val="E69B246746E64EE59787479718917F01"/>
  </w:style>
  <w:style w:type="paragraph" w:customStyle="1" w:styleId="9DD189009CF74FEB89B05F519C2DCBF2">
    <w:name w:val="9DD189009CF74FEB89B05F519C2DCBF2"/>
  </w:style>
  <w:style w:type="paragraph" w:customStyle="1" w:styleId="3E3033E4F8664791844176B5044CAA8D">
    <w:name w:val="3E3033E4F8664791844176B5044CAA8D"/>
  </w:style>
  <w:style w:type="paragraph" w:customStyle="1" w:styleId="D391AA4BF9244654A8AD3A40E0042551">
    <w:name w:val="D391AA4BF9244654A8AD3A40E0042551"/>
  </w:style>
  <w:style w:type="paragraph" w:customStyle="1" w:styleId="A3FBFDEDAEAB45B29D31DA88999DA892">
    <w:name w:val="A3FBFDEDAEAB45B29D31DA88999DA892"/>
  </w:style>
  <w:style w:type="paragraph" w:customStyle="1" w:styleId="9CCDB3F7D0A74BEFB916AAF817C18B6C">
    <w:name w:val="9CCDB3F7D0A74BEFB916AAF817C18B6C"/>
  </w:style>
  <w:style w:type="paragraph" w:customStyle="1" w:styleId="7481227EAFE44111ABDB4B55D355A946">
    <w:name w:val="7481227EAFE44111ABDB4B55D355A9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Tactical business marketing plan.dotx</Template>
  <TotalTime>57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name: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by a55</dc:subject>
  <dc:creator>Emilian-Mihai Alexandru</dc:creator>
  <cp:keywords>Pizza sale obliterationator 3000</cp:keywords>
  <cp:lastModifiedBy>Emilian-Mihai Alexandru</cp:lastModifiedBy>
  <cp:revision>8</cp:revision>
  <dcterms:created xsi:type="dcterms:W3CDTF">2019-09-12T13:13:00Z</dcterms:created>
  <dcterms:modified xsi:type="dcterms:W3CDTF">2019-09-13T08:10:00Z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2018-04-07T04:43:58.0549681Z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